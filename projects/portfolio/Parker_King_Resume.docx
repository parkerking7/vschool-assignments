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2E293" w14:textId="77777777" w:rsidR="00CA5010" w:rsidRPr="00CA5010" w:rsidRDefault="00CA5010" w:rsidP="00CA5010">
      <w:pPr>
        <w:pStyle w:val="Title"/>
        <w:ind w:left="-630" w:right="-684"/>
        <w:jc w:val="left"/>
        <w:rPr>
          <w:color w:val="000000" w:themeColor="text1"/>
        </w:rPr>
      </w:pPr>
      <w:r w:rsidRPr="00CA5010">
        <w:rPr>
          <w:color w:val="000000" w:themeColor="text1"/>
        </w:rPr>
        <w:t>Parker King</w:t>
      </w:r>
    </w:p>
    <w:p w14:paraId="1DDB0FD9" w14:textId="416273B6" w:rsidR="00CA5010" w:rsidRPr="00CA5010" w:rsidRDefault="006B496E" w:rsidP="00CA5010">
      <w:pPr>
        <w:pStyle w:val="Title"/>
        <w:ind w:left="-630" w:right="-684"/>
        <w:jc w:val="left"/>
        <w:rPr>
          <w:rStyle w:val="ContactInfoChar"/>
          <w:b w:val="0"/>
          <w:color w:val="000000" w:themeColor="text1"/>
        </w:rPr>
      </w:pPr>
      <w:hyperlink r:id="rId8" w:history="1">
        <w:r w:rsidR="00CA5010" w:rsidRPr="00CA5010">
          <w:rPr>
            <w:rStyle w:val="Hyperlink"/>
            <w:b w:val="0"/>
            <w:color w:val="000000" w:themeColor="text1"/>
            <w:sz w:val="24"/>
            <w:szCs w:val="24"/>
          </w:rPr>
          <w:t>Parker.King0807@gmail.com</w:t>
        </w:r>
      </w:hyperlink>
      <w:r w:rsidR="00CA5010" w:rsidRPr="00CA5010">
        <w:rPr>
          <w:rStyle w:val="ContactInfoChar"/>
          <w:b w:val="0"/>
          <w:color w:val="000000" w:themeColor="text1"/>
          <w:szCs w:val="24"/>
        </w:rPr>
        <w:t xml:space="preserve"> </w:t>
      </w:r>
      <w:r w:rsidR="00CA5010" w:rsidRPr="00CA5010">
        <w:rPr>
          <w:rStyle w:val="ContactInfoChar"/>
          <w:b w:val="0"/>
          <w:color w:val="000000" w:themeColor="text1"/>
          <w:szCs w:val="24"/>
        </w:rPr>
        <w:tab/>
      </w:r>
      <w:r w:rsidR="00E227F2">
        <w:rPr>
          <w:rStyle w:val="ContactInfoChar"/>
          <w:b w:val="0"/>
          <w:color w:val="000000" w:themeColor="text1"/>
        </w:rPr>
        <w:tab/>
        <w:t xml:space="preserve">   </w:t>
      </w:r>
      <w:r w:rsidR="00E227F2">
        <w:rPr>
          <w:rStyle w:val="ContactInfoChar"/>
          <w:b w:val="0"/>
          <w:color w:val="000000" w:themeColor="text1"/>
        </w:rPr>
        <w:tab/>
      </w:r>
      <w:r w:rsidR="00E227F2">
        <w:rPr>
          <w:rStyle w:val="ContactInfoChar"/>
          <w:b w:val="0"/>
          <w:color w:val="000000" w:themeColor="text1"/>
        </w:rPr>
        <w:tab/>
      </w:r>
      <w:r w:rsidR="00E227F2">
        <w:rPr>
          <w:rStyle w:val="ContactInfoChar"/>
          <w:b w:val="0"/>
          <w:color w:val="000000" w:themeColor="text1"/>
        </w:rPr>
        <w:tab/>
      </w:r>
      <w:r w:rsidR="00E227F2">
        <w:rPr>
          <w:rStyle w:val="ContactInfoChar"/>
          <w:b w:val="0"/>
          <w:color w:val="000000" w:themeColor="text1"/>
        </w:rPr>
        <w:tab/>
      </w:r>
      <w:r w:rsidR="00CA5010" w:rsidRPr="00CA5010">
        <w:rPr>
          <w:rStyle w:val="ContactInfoChar"/>
          <w:b w:val="0"/>
          <w:color w:val="000000" w:themeColor="text1"/>
        </w:rPr>
        <w:t>Linkedin.com/</w:t>
      </w:r>
      <w:r w:rsidR="002D67C8">
        <w:rPr>
          <w:rStyle w:val="ContactInfoChar"/>
          <w:b w:val="0"/>
          <w:color w:val="000000" w:themeColor="text1"/>
        </w:rPr>
        <w:t>in/</w:t>
      </w:r>
      <w:r w:rsidR="005E7C66">
        <w:rPr>
          <w:rStyle w:val="ContactInfoChar"/>
          <w:b w:val="0"/>
          <w:color w:val="000000" w:themeColor="text1"/>
        </w:rPr>
        <w:t>parker-</w:t>
      </w:r>
      <w:r w:rsidR="00CA5010" w:rsidRPr="00CA5010">
        <w:rPr>
          <w:rStyle w:val="ContactInfoChar"/>
          <w:b w:val="0"/>
          <w:color w:val="000000" w:themeColor="text1"/>
        </w:rPr>
        <w:t>king</w:t>
      </w:r>
    </w:p>
    <w:p w14:paraId="77FBC7A1" w14:textId="77777777" w:rsidR="00CA5010" w:rsidRPr="00CA5010" w:rsidRDefault="00CA5010" w:rsidP="00CA5010">
      <w:pPr>
        <w:pStyle w:val="Title"/>
        <w:ind w:left="-630" w:right="-684"/>
        <w:jc w:val="left"/>
        <w:rPr>
          <w:color w:val="000000" w:themeColor="text1"/>
        </w:rPr>
      </w:pPr>
      <w:r w:rsidRPr="00CA5010">
        <w:rPr>
          <w:rStyle w:val="ContactInfoChar"/>
          <w:b w:val="0"/>
          <w:color w:val="000000" w:themeColor="text1"/>
        </w:rPr>
        <w:t xml:space="preserve">(801)-592-8538 </w:t>
      </w:r>
      <w:r w:rsidRPr="00CA5010">
        <w:rPr>
          <w:rStyle w:val="ContactInfoChar"/>
          <w:b w:val="0"/>
          <w:color w:val="000000" w:themeColor="text1"/>
        </w:rPr>
        <w:tab/>
      </w:r>
      <w:r w:rsidRPr="00CA5010">
        <w:rPr>
          <w:rStyle w:val="ContactInfoChar"/>
          <w:color w:val="000000" w:themeColor="text1"/>
        </w:rPr>
        <w:tab/>
      </w:r>
      <w:r w:rsidRPr="00CA5010">
        <w:rPr>
          <w:rStyle w:val="ContactInfoChar"/>
          <w:color w:val="000000" w:themeColor="text1"/>
        </w:rPr>
        <w:tab/>
      </w:r>
      <w:r w:rsidRPr="00CA5010">
        <w:rPr>
          <w:rStyle w:val="ContactInfoChar"/>
          <w:color w:val="000000" w:themeColor="text1"/>
        </w:rPr>
        <w:tab/>
      </w:r>
      <w:r w:rsidRPr="00CA5010">
        <w:rPr>
          <w:rStyle w:val="ContactInfoChar"/>
          <w:color w:val="000000" w:themeColor="text1"/>
        </w:rPr>
        <w:tab/>
      </w:r>
      <w:r w:rsidRPr="00CA5010">
        <w:rPr>
          <w:rStyle w:val="ContactInfoChar"/>
          <w:color w:val="000000" w:themeColor="text1"/>
        </w:rPr>
        <w:tab/>
      </w:r>
      <w:r w:rsidRPr="00CA5010">
        <w:rPr>
          <w:rStyle w:val="ContactInfoChar"/>
          <w:color w:val="000000" w:themeColor="text1"/>
        </w:rPr>
        <w:tab/>
      </w:r>
      <w:r w:rsidR="00E227F2">
        <w:rPr>
          <w:rStyle w:val="ContactInfoChar"/>
          <w:color w:val="000000" w:themeColor="text1"/>
        </w:rPr>
        <w:tab/>
      </w:r>
      <w:r w:rsidRPr="00CA5010">
        <w:rPr>
          <w:rStyle w:val="ContactInfoChar"/>
          <w:b w:val="0"/>
          <w:color w:val="000000" w:themeColor="text1"/>
        </w:rPr>
        <w:t xml:space="preserve">Github.com/parkerking7 </w:t>
      </w:r>
    </w:p>
    <w:p w14:paraId="1126567D" w14:textId="77777777" w:rsidR="009E0F85" w:rsidRPr="00E227F2" w:rsidRDefault="009E0F85" w:rsidP="00CA5010">
      <w:pPr>
        <w:pStyle w:val="Heading1"/>
        <w:ind w:left="-630" w:right="-684"/>
        <w:rPr>
          <w:color w:val="000000" w:themeColor="text1"/>
          <w:sz w:val="30"/>
          <w:szCs w:val="30"/>
        </w:rPr>
      </w:pPr>
      <w:r w:rsidRPr="00E227F2">
        <w:rPr>
          <w:color w:val="000000" w:themeColor="text1"/>
          <w:sz w:val="30"/>
          <w:szCs w:val="30"/>
        </w:rPr>
        <w:t>SKILLS</w:t>
      </w:r>
      <w:bookmarkStart w:id="0" w:name="_GoBack"/>
      <w:bookmarkEnd w:id="0"/>
    </w:p>
    <w:p w14:paraId="06D0BB93" w14:textId="77777777" w:rsidR="009E0F85" w:rsidRPr="00CA5010" w:rsidRDefault="006B496E" w:rsidP="00CA5010">
      <w:pPr>
        <w:ind w:left="-630" w:right="-684"/>
        <w:rPr>
          <w:color w:val="000000" w:themeColor="text1"/>
        </w:rPr>
        <w:sectPr w:rsidR="009E0F85" w:rsidRPr="00CA5010" w:rsidSect="00E227F2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295" w:right="1152" w:bottom="81" w:left="1152" w:header="369" w:footer="576" w:gutter="0"/>
          <w:cols w:space="720"/>
          <w:titlePg/>
          <w:docGrid w:linePitch="360"/>
        </w:sectPr>
      </w:pPr>
      <w:r>
        <w:rPr>
          <w:color w:val="000000" w:themeColor="text1"/>
        </w:rPr>
        <w:pict w14:anchorId="51D351F2">
          <v:rect id="_x0000_i1025" style="width:0;height:1.5pt" o:hralign="center" o:hrstd="t" o:hr="t" fillcolor="#aaa" stroked="f"/>
        </w:pict>
      </w:r>
    </w:p>
    <w:p w14:paraId="10B8B8CB" w14:textId="77777777" w:rsidR="00CA5010" w:rsidRPr="00CA5010" w:rsidRDefault="00CA5010" w:rsidP="00E227F2">
      <w:pPr>
        <w:spacing w:line="240" w:lineRule="auto"/>
        <w:ind w:left="-630" w:right="-684" w:firstLine="630"/>
        <w:rPr>
          <w:b/>
          <w:color w:val="000000" w:themeColor="text1"/>
          <w:sz w:val="24"/>
          <w:szCs w:val="24"/>
          <w:u w:val="single"/>
        </w:rPr>
      </w:pPr>
      <w:r w:rsidRPr="00CA5010">
        <w:rPr>
          <w:b/>
          <w:color w:val="000000" w:themeColor="text1"/>
          <w:sz w:val="24"/>
          <w:szCs w:val="24"/>
          <w:u w:val="single"/>
        </w:rPr>
        <w:lastRenderedPageBreak/>
        <w:t>Front-End</w:t>
      </w:r>
    </w:p>
    <w:p w14:paraId="1995F4AD" w14:textId="77777777" w:rsidR="00CA5010" w:rsidRPr="00CA5010" w:rsidRDefault="00CA5010" w:rsidP="00E227F2">
      <w:pPr>
        <w:pStyle w:val="ListParagraph"/>
        <w:numPr>
          <w:ilvl w:val="0"/>
          <w:numId w:val="9"/>
        </w:numPr>
        <w:spacing w:line="240" w:lineRule="auto"/>
        <w:ind w:left="-630" w:right="-684" w:firstLine="0"/>
        <w:rPr>
          <w:color w:val="000000" w:themeColor="text1"/>
        </w:rPr>
      </w:pPr>
      <w:r w:rsidRPr="00CA5010">
        <w:rPr>
          <w:color w:val="000000" w:themeColor="text1"/>
        </w:rPr>
        <w:t>HTML5 and CSS3</w:t>
      </w:r>
    </w:p>
    <w:p w14:paraId="28D85BC7" w14:textId="77777777" w:rsidR="00CA5010" w:rsidRPr="00CA5010" w:rsidRDefault="00CA5010" w:rsidP="00E227F2">
      <w:pPr>
        <w:pStyle w:val="ListParagraph"/>
        <w:numPr>
          <w:ilvl w:val="0"/>
          <w:numId w:val="9"/>
        </w:numPr>
        <w:spacing w:line="240" w:lineRule="auto"/>
        <w:ind w:left="-630" w:right="-684" w:firstLine="0"/>
        <w:rPr>
          <w:color w:val="000000" w:themeColor="text1"/>
        </w:rPr>
      </w:pPr>
      <w:r w:rsidRPr="00CA5010">
        <w:rPr>
          <w:color w:val="000000" w:themeColor="text1"/>
        </w:rPr>
        <w:t>Javascript and jQuery</w:t>
      </w:r>
    </w:p>
    <w:p w14:paraId="0F45AD59" w14:textId="77777777" w:rsidR="00CA5010" w:rsidRPr="00CA5010" w:rsidRDefault="00CA5010" w:rsidP="00E227F2">
      <w:pPr>
        <w:pStyle w:val="ListParagraph"/>
        <w:numPr>
          <w:ilvl w:val="0"/>
          <w:numId w:val="9"/>
        </w:numPr>
        <w:spacing w:line="240" w:lineRule="auto"/>
        <w:ind w:left="-630" w:right="-684" w:firstLine="0"/>
        <w:rPr>
          <w:color w:val="000000" w:themeColor="text1"/>
        </w:rPr>
      </w:pPr>
      <w:r w:rsidRPr="00CA5010">
        <w:rPr>
          <w:color w:val="000000" w:themeColor="text1"/>
        </w:rPr>
        <w:t>AngularJS</w:t>
      </w:r>
    </w:p>
    <w:p w14:paraId="7F17F0D1" w14:textId="77777777" w:rsidR="00CA5010" w:rsidRPr="00CA5010" w:rsidRDefault="00CA5010" w:rsidP="00E227F2">
      <w:pPr>
        <w:pStyle w:val="ListParagraph"/>
        <w:numPr>
          <w:ilvl w:val="0"/>
          <w:numId w:val="9"/>
        </w:numPr>
        <w:spacing w:line="240" w:lineRule="auto"/>
        <w:ind w:left="-630" w:right="-684" w:firstLine="0"/>
        <w:rPr>
          <w:color w:val="000000" w:themeColor="text1"/>
        </w:rPr>
      </w:pPr>
      <w:r w:rsidRPr="00CA5010">
        <w:rPr>
          <w:color w:val="000000" w:themeColor="text1"/>
        </w:rPr>
        <w:t>Bootstrap</w:t>
      </w:r>
    </w:p>
    <w:p w14:paraId="547E78B0" w14:textId="77777777" w:rsidR="00CA5010" w:rsidRPr="00E227F2" w:rsidRDefault="00CA5010" w:rsidP="00E227F2">
      <w:pPr>
        <w:spacing w:line="240" w:lineRule="auto"/>
        <w:ind w:left="-630" w:right="-684"/>
        <w:rPr>
          <w:b/>
          <w:color w:val="000000" w:themeColor="text1"/>
        </w:rPr>
      </w:pPr>
    </w:p>
    <w:p w14:paraId="12E8CE08" w14:textId="77777777" w:rsidR="00CA5010" w:rsidRPr="00CA5010" w:rsidRDefault="00CA5010" w:rsidP="00E227F2">
      <w:pPr>
        <w:spacing w:line="240" w:lineRule="auto"/>
        <w:ind w:left="-720" w:right="-684" w:firstLine="90"/>
        <w:rPr>
          <w:b/>
          <w:color w:val="000000" w:themeColor="text1"/>
          <w:sz w:val="24"/>
          <w:szCs w:val="24"/>
          <w:u w:val="single"/>
        </w:rPr>
      </w:pPr>
      <w:r w:rsidRPr="00CA5010">
        <w:rPr>
          <w:b/>
          <w:color w:val="000000" w:themeColor="text1"/>
        </w:rPr>
        <w:lastRenderedPageBreak/>
        <w:t xml:space="preserve">                      </w:t>
      </w:r>
      <w:r w:rsidRPr="00CA5010">
        <w:rPr>
          <w:b/>
          <w:color w:val="000000" w:themeColor="text1"/>
          <w:sz w:val="24"/>
          <w:szCs w:val="24"/>
          <w:u w:val="single"/>
        </w:rPr>
        <w:t>Back-End</w:t>
      </w:r>
    </w:p>
    <w:p w14:paraId="0834D76F" w14:textId="77777777" w:rsidR="00CA5010" w:rsidRPr="00CA5010" w:rsidRDefault="00CA5010" w:rsidP="00E227F2">
      <w:pPr>
        <w:pStyle w:val="ListParagraph"/>
        <w:numPr>
          <w:ilvl w:val="0"/>
          <w:numId w:val="20"/>
        </w:numPr>
        <w:spacing w:line="240" w:lineRule="auto"/>
        <w:ind w:right="-684"/>
        <w:rPr>
          <w:color w:val="000000" w:themeColor="text1"/>
        </w:rPr>
      </w:pPr>
      <w:r w:rsidRPr="00CA5010">
        <w:rPr>
          <w:color w:val="000000" w:themeColor="text1"/>
        </w:rPr>
        <w:t>NodeJs</w:t>
      </w:r>
    </w:p>
    <w:p w14:paraId="6E397E96" w14:textId="77777777" w:rsidR="00CA5010" w:rsidRPr="00CA5010" w:rsidRDefault="00CA5010" w:rsidP="00E227F2">
      <w:pPr>
        <w:pStyle w:val="ListParagraph"/>
        <w:numPr>
          <w:ilvl w:val="0"/>
          <w:numId w:val="20"/>
        </w:numPr>
        <w:spacing w:line="240" w:lineRule="auto"/>
        <w:ind w:right="-684"/>
        <w:rPr>
          <w:color w:val="000000" w:themeColor="text1"/>
        </w:rPr>
      </w:pPr>
      <w:r w:rsidRPr="00CA5010">
        <w:rPr>
          <w:color w:val="000000" w:themeColor="text1"/>
        </w:rPr>
        <w:t>Express</w:t>
      </w:r>
    </w:p>
    <w:p w14:paraId="2EBA225A" w14:textId="77777777" w:rsidR="00CA5010" w:rsidRPr="00CA5010" w:rsidRDefault="00CA5010" w:rsidP="00E227F2">
      <w:pPr>
        <w:pStyle w:val="ListParagraph"/>
        <w:numPr>
          <w:ilvl w:val="0"/>
          <w:numId w:val="20"/>
        </w:numPr>
        <w:spacing w:line="240" w:lineRule="auto"/>
        <w:ind w:right="-684"/>
        <w:rPr>
          <w:color w:val="000000" w:themeColor="text1"/>
        </w:rPr>
      </w:pPr>
      <w:r w:rsidRPr="00CA5010">
        <w:rPr>
          <w:color w:val="000000" w:themeColor="text1"/>
        </w:rPr>
        <w:t>Mongoose</w:t>
      </w:r>
    </w:p>
    <w:p w14:paraId="35C492DD" w14:textId="77777777" w:rsidR="00CA5010" w:rsidRPr="00CA5010" w:rsidRDefault="00CA5010" w:rsidP="00E227F2">
      <w:pPr>
        <w:pStyle w:val="ListParagraph"/>
        <w:numPr>
          <w:ilvl w:val="0"/>
          <w:numId w:val="20"/>
        </w:numPr>
        <w:spacing w:line="240" w:lineRule="auto"/>
        <w:ind w:right="-684"/>
        <w:rPr>
          <w:color w:val="000000" w:themeColor="text1"/>
        </w:rPr>
      </w:pPr>
      <w:r w:rsidRPr="00CA5010">
        <w:rPr>
          <w:color w:val="000000" w:themeColor="text1"/>
        </w:rPr>
        <w:t>MongoDB</w:t>
      </w:r>
    </w:p>
    <w:p w14:paraId="5142FCA7" w14:textId="77777777" w:rsidR="00CA5010" w:rsidRPr="00CA5010" w:rsidRDefault="00CA5010" w:rsidP="00E227F2">
      <w:pPr>
        <w:spacing w:line="240" w:lineRule="auto"/>
        <w:ind w:left="-630" w:right="-684"/>
        <w:rPr>
          <w:color w:val="000000" w:themeColor="text1"/>
        </w:rPr>
      </w:pPr>
    </w:p>
    <w:p w14:paraId="11E380BE" w14:textId="77777777" w:rsidR="00CA5010" w:rsidRPr="00CA5010" w:rsidRDefault="00CA5010" w:rsidP="00E227F2">
      <w:pPr>
        <w:spacing w:line="240" w:lineRule="auto"/>
        <w:ind w:left="-630" w:right="-684"/>
        <w:rPr>
          <w:b/>
          <w:color w:val="000000" w:themeColor="text1"/>
          <w:sz w:val="24"/>
          <w:szCs w:val="24"/>
          <w:u w:val="single"/>
        </w:rPr>
      </w:pPr>
      <w:r w:rsidRPr="00CA5010">
        <w:rPr>
          <w:b/>
          <w:color w:val="000000" w:themeColor="text1"/>
        </w:rPr>
        <w:lastRenderedPageBreak/>
        <w:t xml:space="preserve">               </w:t>
      </w:r>
      <w:r w:rsidRPr="00CA5010">
        <w:rPr>
          <w:b/>
          <w:color w:val="000000" w:themeColor="text1"/>
          <w:sz w:val="24"/>
          <w:szCs w:val="24"/>
          <w:u w:val="single"/>
        </w:rPr>
        <w:t>Other Skills</w:t>
      </w:r>
    </w:p>
    <w:p w14:paraId="5FCEA5FB" w14:textId="77777777" w:rsidR="00CA5010" w:rsidRPr="00CA5010" w:rsidRDefault="00CA5010" w:rsidP="00E227F2">
      <w:pPr>
        <w:pStyle w:val="ListParagraph"/>
        <w:numPr>
          <w:ilvl w:val="0"/>
          <w:numId w:val="21"/>
        </w:numPr>
        <w:spacing w:line="240" w:lineRule="auto"/>
        <w:ind w:right="-684"/>
        <w:rPr>
          <w:color w:val="000000" w:themeColor="text1"/>
        </w:rPr>
      </w:pPr>
      <w:r w:rsidRPr="00CA5010">
        <w:rPr>
          <w:color w:val="000000" w:themeColor="text1"/>
        </w:rPr>
        <w:t>Git and GitHub</w:t>
      </w:r>
    </w:p>
    <w:p w14:paraId="15C2676D" w14:textId="77777777" w:rsidR="00CA5010" w:rsidRPr="00CA5010" w:rsidRDefault="00CA5010" w:rsidP="00E227F2">
      <w:pPr>
        <w:pStyle w:val="ListParagraph"/>
        <w:numPr>
          <w:ilvl w:val="0"/>
          <w:numId w:val="21"/>
        </w:numPr>
        <w:spacing w:line="240" w:lineRule="auto"/>
        <w:ind w:right="-684"/>
        <w:rPr>
          <w:color w:val="000000" w:themeColor="text1"/>
        </w:rPr>
      </w:pPr>
      <w:r w:rsidRPr="00CA5010">
        <w:rPr>
          <w:color w:val="000000" w:themeColor="text1"/>
        </w:rPr>
        <w:t>JSON</w:t>
      </w:r>
    </w:p>
    <w:p w14:paraId="5E0680E2" w14:textId="77777777" w:rsidR="00CA5010" w:rsidRPr="00CA5010" w:rsidRDefault="00CA5010" w:rsidP="00E227F2">
      <w:pPr>
        <w:pStyle w:val="ListParagraph"/>
        <w:numPr>
          <w:ilvl w:val="0"/>
          <w:numId w:val="21"/>
        </w:numPr>
        <w:spacing w:line="240" w:lineRule="auto"/>
        <w:ind w:right="-684"/>
        <w:rPr>
          <w:color w:val="000000" w:themeColor="text1"/>
        </w:rPr>
        <w:sectPr w:rsidR="00CA5010" w:rsidRPr="00CA5010" w:rsidSect="00CA5010">
          <w:type w:val="continuous"/>
          <w:pgSz w:w="12240" w:h="15840" w:code="1"/>
          <w:pgMar w:top="1213" w:right="1152" w:bottom="1080" w:left="1152" w:header="1842" w:footer="576" w:gutter="0"/>
          <w:cols w:num="3" w:space="720"/>
          <w:titlePg/>
          <w:docGrid w:linePitch="360"/>
        </w:sectPr>
      </w:pPr>
      <w:r w:rsidRPr="00CA5010">
        <w:rPr>
          <w:color w:val="000000" w:themeColor="text1"/>
        </w:rPr>
        <w:t>Adobe Lightroom</w:t>
      </w:r>
    </w:p>
    <w:p w14:paraId="3A8B5876" w14:textId="77777777" w:rsidR="00CA5010" w:rsidRPr="00E227F2" w:rsidRDefault="00CA5010" w:rsidP="00F8780D">
      <w:pPr>
        <w:pStyle w:val="Heading1"/>
        <w:spacing w:before="0" w:line="240" w:lineRule="auto"/>
        <w:ind w:left="-634" w:right="-691"/>
        <w:contextualSpacing w:val="0"/>
        <w:rPr>
          <w:color w:val="000000" w:themeColor="text1"/>
          <w:sz w:val="30"/>
          <w:szCs w:val="30"/>
        </w:rPr>
      </w:pPr>
      <w:r w:rsidRPr="00E227F2">
        <w:rPr>
          <w:color w:val="000000" w:themeColor="text1"/>
          <w:sz w:val="30"/>
          <w:szCs w:val="30"/>
        </w:rPr>
        <w:lastRenderedPageBreak/>
        <w:t>PROJECTS</w:t>
      </w:r>
    </w:p>
    <w:p w14:paraId="0ECD7219" w14:textId="77777777" w:rsidR="00CA5010" w:rsidRPr="00CA5010" w:rsidRDefault="006B496E" w:rsidP="00CA5010">
      <w:pPr>
        <w:pStyle w:val="Heading1"/>
        <w:spacing w:line="240" w:lineRule="auto"/>
        <w:ind w:left="-630" w:right="-684"/>
        <w:rPr>
          <w:color w:val="000000" w:themeColor="text1"/>
        </w:rPr>
      </w:pPr>
      <w:r>
        <w:rPr>
          <w:color w:val="000000" w:themeColor="text1"/>
        </w:rPr>
        <w:pict w14:anchorId="32FB8715">
          <v:rect id="_x0000_i1026" style="width:0;height:1.5pt" o:hralign="center" o:hrstd="t" o:hr="t" fillcolor="#aaa" stroked="f"/>
        </w:pict>
      </w:r>
    </w:p>
    <w:p w14:paraId="7A9EEAA4" w14:textId="02AB18AB" w:rsidR="00CA5010" w:rsidRPr="00CA5010" w:rsidRDefault="00CA5010" w:rsidP="00CA5010">
      <w:pPr>
        <w:pStyle w:val="Heading2"/>
        <w:spacing w:line="240" w:lineRule="auto"/>
        <w:ind w:left="-630" w:right="-684"/>
        <w:jc w:val="center"/>
        <w:rPr>
          <w:b/>
          <w:i/>
          <w:color w:val="000000" w:themeColor="text1"/>
        </w:rPr>
      </w:pPr>
      <w:r w:rsidRPr="00CA5010">
        <w:rPr>
          <w:b/>
          <w:i/>
          <w:color w:val="000000" w:themeColor="text1"/>
        </w:rPr>
        <w:t xml:space="preserve">Please visit my portfolio site for a full list of projects – </w:t>
      </w:r>
      <w:r w:rsidR="00654EED">
        <w:rPr>
          <w:b/>
          <w:i/>
          <w:color w:val="000000" w:themeColor="text1"/>
        </w:rPr>
        <w:t>parkerking.me</w:t>
      </w:r>
    </w:p>
    <w:p w14:paraId="3D9C934F" w14:textId="61E0E1E0" w:rsidR="00CA5010" w:rsidRPr="00CA5010" w:rsidRDefault="00006487" w:rsidP="00ED57AA">
      <w:pPr>
        <w:pStyle w:val="Heading2"/>
        <w:spacing w:line="240" w:lineRule="auto"/>
        <w:ind w:left="-630" w:right="-684"/>
        <w:rPr>
          <w:b/>
          <w:color w:val="000000" w:themeColor="text1"/>
        </w:rPr>
      </w:pPr>
      <w:r>
        <w:rPr>
          <w:b/>
          <w:color w:val="000000" w:themeColor="text1"/>
        </w:rPr>
        <w:t>Text Reminder</w:t>
      </w:r>
    </w:p>
    <w:p w14:paraId="3ACC0FBF" w14:textId="55ADE138" w:rsidR="00CA5010" w:rsidRPr="00CA5010" w:rsidRDefault="00F8780D" w:rsidP="00F8780D">
      <w:pPr>
        <w:spacing w:line="240" w:lineRule="auto"/>
        <w:ind w:right="-684"/>
        <w:rPr>
          <w:color w:val="000000" w:themeColor="text1"/>
        </w:rPr>
      </w:pPr>
      <w:r>
        <w:rPr>
          <w:color w:val="000000" w:themeColor="text1"/>
        </w:rPr>
        <w:t>This</w:t>
      </w:r>
      <w:r w:rsidR="00006487">
        <w:rPr>
          <w:color w:val="000000" w:themeColor="text1"/>
        </w:rPr>
        <w:t xml:space="preserve"> Full Stack application </w:t>
      </w:r>
      <w:r>
        <w:rPr>
          <w:color w:val="000000" w:themeColor="text1"/>
        </w:rPr>
        <w:t xml:space="preserve">required a user enter </w:t>
      </w:r>
      <w:r w:rsidR="00006487">
        <w:rPr>
          <w:color w:val="000000" w:themeColor="text1"/>
        </w:rPr>
        <w:t xml:space="preserve">their phone number and </w:t>
      </w:r>
      <w:r w:rsidR="00654EED">
        <w:rPr>
          <w:color w:val="000000" w:themeColor="text1"/>
        </w:rPr>
        <w:t xml:space="preserve">set up reminder texts that will </w:t>
      </w:r>
      <w:r w:rsidR="00006487">
        <w:rPr>
          <w:color w:val="000000" w:themeColor="text1"/>
        </w:rPr>
        <w:t xml:space="preserve">be sent to them at a specific time for whatever occurrence they would like to set up. </w:t>
      </w:r>
    </w:p>
    <w:p w14:paraId="6F284487" w14:textId="16A5EAAD" w:rsidR="00CA5010" w:rsidRDefault="00006487" w:rsidP="00006487">
      <w:pPr>
        <w:pStyle w:val="ListParagraph"/>
        <w:numPr>
          <w:ilvl w:val="0"/>
          <w:numId w:val="14"/>
        </w:numPr>
        <w:spacing w:line="240" w:lineRule="auto"/>
        <w:ind w:left="-630" w:right="-684" w:firstLine="0"/>
        <w:rPr>
          <w:color w:val="000000" w:themeColor="text1"/>
        </w:rPr>
      </w:pPr>
      <w:r>
        <w:rPr>
          <w:color w:val="000000" w:themeColor="text1"/>
        </w:rPr>
        <w:t>Exercised the use of Angular, Node.js, Mongoose, and Express within this project.</w:t>
      </w:r>
    </w:p>
    <w:p w14:paraId="7628BC78" w14:textId="24528D41" w:rsidR="00006487" w:rsidRDefault="002A23FE" w:rsidP="00006487">
      <w:pPr>
        <w:pStyle w:val="ListParagraph"/>
        <w:numPr>
          <w:ilvl w:val="0"/>
          <w:numId w:val="14"/>
        </w:numPr>
        <w:spacing w:line="240" w:lineRule="auto"/>
        <w:ind w:left="-630" w:right="-684" w:firstLine="0"/>
        <w:rPr>
          <w:color w:val="000000" w:themeColor="text1"/>
        </w:rPr>
      </w:pPr>
      <w:r>
        <w:rPr>
          <w:color w:val="000000" w:themeColor="text1"/>
        </w:rPr>
        <w:t>Worked with a solid communication between the front end and back end.</w:t>
      </w:r>
    </w:p>
    <w:p w14:paraId="7CC5B3B9" w14:textId="38C95635" w:rsidR="00F8780D" w:rsidRPr="00CA5010" w:rsidRDefault="00F8780D" w:rsidP="00F8780D">
      <w:pPr>
        <w:pStyle w:val="Heading2"/>
        <w:spacing w:line="240" w:lineRule="auto"/>
        <w:ind w:left="-630" w:right="-684"/>
        <w:rPr>
          <w:b/>
          <w:color w:val="000000" w:themeColor="text1"/>
        </w:rPr>
      </w:pPr>
      <w:r>
        <w:rPr>
          <w:b/>
          <w:color w:val="000000" w:themeColor="text1"/>
        </w:rPr>
        <w:t>Mixedpl</w:t>
      </w:r>
    </w:p>
    <w:p w14:paraId="478CB1CC" w14:textId="26F298C4" w:rsidR="00F8780D" w:rsidRPr="00CA5010" w:rsidRDefault="00F8780D" w:rsidP="00F8780D">
      <w:pPr>
        <w:spacing w:line="240" w:lineRule="auto"/>
        <w:ind w:right="-684"/>
        <w:rPr>
          <w:color w:val="000000" w:themeColor="text1"/>
        </w:rPr>
      </w:pPr>
      <w:r>
        <w:rPr>
          <w:color w:val="000000" w:themeColor="text1"/>
        </w:rPr>
        <w:t xml:space="preserve">This </w:t>
      </w:r>
      <w:r>
        <w:rPr>
          <w:color w:val="000000" w:themeColor="text1"/>
        </w:rPr>
        <w:t xml:space="preserve">website was commissioned by a friend for his photography business, had been created during my course at Vschool. </w:t>
      </w:r>
      <w:r>
        <w:rPr>
          <w:color w:val="000000" w:themeColor="text1"/>
        </w:rPr>
        <w:t xml:space="preserve"> </w:t>
      </w:r>
    </w:p>
    <w:p w14:paraId="7B8DC708" w14:textId="42F591F4" w:rsidR="00F8780D" w:rsidRDefault="00F8780D" w:rsidP="00F8780D">
      <w:pPr>
        <w:pStyle w:val="ListParagraph"/>
        <w:numPr>
          <w:ilvl w:val="0"/>
          <w:numId w:val="14"/>
        </w:numPr>
        <w:spacing w:line="240" w:lineRule="auto"/>
        <w:ind w:left="-630" w:right="-684" w:firstLine="0"/>
        <w:rPr>
          <w:color w:val="000000" w:themeColor="text1"/>
        </w:rPr>
      </w:pPr>
      <w:r>
        <w:rPr>
          <w:color w:val="000000" w:themeColor="text1"/>
        </w:rPr>
        <w:t>Used Angular routing for communication between the pages.</w:t>
      </w:r>
    </w:p>
    <w:p w14:paraId="636D8CF6" w14:textId="4CE0E6A3" w:rsidR="00F8780D" w:rsidRPr="00F8780D" w:rsidRDefault="00F8780D" w:rsidP="00B429BD">
      <w:pPr>
        <w:pStyle w:val="ListParagraph"/>
        <w:numPr>
          <w:ilvl w:val="0"/>
          <w:numId w:val="14"/>
        </w:numPr>
        <w:spacing w:line="240" w:lineRule="auto"/>
        <w:ind w:left="-630" w:right="-684" w:firstLine="0"/>
        <w:rPr>
          <w:color w:val="000000" w:themeColor="text1"/>
        </w:rPr>
      </w:pPr>
      <w:r>
        <w:rPr>
          <w:color w:val="000000" w:themeColor="text1"/>
        </w:rPr>
        <w:t>Used an API from Twitter to display recent tweets on the photography account.</w:t>
      </w:r>
    </w:p>
    <w:p w14:paraId="76D9DB9C" w14:textId="77777777" w:rsidR="009E0F85" w:rsidRPr="00E227F2" w:rsidRDefault="009E0F85" w:rsidP="00CA5010">
      <w:pPr>
        <w:pStyle w:val="Heading1"/>
        <w:ind w:left="-630" w:right="-684"/>
        <w:rPr>
          <w:color w:val="000000" w:themeColor="text1"/>
          <w:sz w:val="30"/>
          <w:szCs w:val="30"/>
        </w:rPr>
      </w:pPr>
      <w:r w:rsidRPr="00E227F2">
        <w:rPr>
          <w:color w:val="000000" w:themeColor="text1"/>
          <w:sz w:val="30"/>
          <w:szCs w:val="30"/>
        </w:rPr>
        <w:t>WORK-EXPERIENCE</w:t>
      </w:r>
    </w:p>
    <w:p w14:paraId="1ECAF785" w14:textId="77777777" w:rsidR="009E0F85" w:rsidRPr="00CA5010" w:rsidRDefault="006B496E" w:rsidP="00CA5010">
      <w:pPr>
        <w:pStyle w:val="Heading1"/>
        <w:ind w:left="-630" w:right="-684"/>
        <w:rPr>
          <w:color w:val="000000" w:themeColor="text1"/>
        </w:rPr>
      </w:pPr>
      <w:r>
        <w:rPr>
          <w:color w:val="000000" w:themeColor="text1"/>
        </w:rPr>
        <w:pict w14:anchorId="767A061E">
          <v:rect id="_x0000_i1027" style="width:0;height:1.5pt" o:hralign="center" o:hrstd="t" o:hr="t" fillcolor="#aaa" stroked="f"/>
        </w:pict>
      </w:r>
    </w:p>
    <w:p w14:paraId="13A45834" w14:textId="77777777" w:rsidR="00560A0C" w:rsidRPr="00CA5010" w:rsidRDefault="00560A0C" w:rsidP="00560A0C">
      <w:pPr>
        <w:pStyle w:val="Heading2"/>
        <w:spacing w:line="240" w:lineRule="auto"/>
        <w:ind w:left="-630" w:right="-684"/>
        <w:rPr>
          <w:b/>
          <w:color w:val="000000" w:themeColor="text1"/>
        </w:rPr>
      </w:pPr>
      <w:r w:rsidRPr="00CA5010">
        <w:rPr>
          <w:b/>
          <w:color w:val="000000" w:themeColor="text1"/>
        </w:rPr>
        <w:t>Account Manager | Zija International</w:t>
      </w:r>
    </w:p>
    <w:p w14:paraId="22D87A91" w14:textId="77777777" w:rsidR="00560A0C" w:rsidRPr="00CA5010" w:rsidRDefault="00560A0C" w:rsidP="00560A0C">
      <w:pPr>
        <w:spacing w:line="240" w:lineRule="auto"/>
        <w:ind w:left="-630" w:right="-684"/>
        <w:rPr>
          <w:color w:val="000000" w:themeColor="text1"/>
        </w:rPr>
      </w:pPr>
      <w:r w:rsidRPr="00CA5010">
        <w:rPr>
          <w:color w:val="000000" w:themeColor="text1"/>
        </w:rPr>
        <w:t xml:space="preserve">      June 2015 || February 2017</w:t>
      </w:r>
    </w:p>
    <w:p w14:paraId="65E2BE93" w14:textId="59483A68" w:rsidR="00560A0C" w:rsidRPr="00CA5010" w:rsidRDefault="00560A0C" w:rsidP="002E5B7B">
      <w:pPr>
        <w:pStyle w:val="ListParagraph"/>
        <w:numPr>
          <w:ilvl w:val="0"/>
          <w:numId w:val="19"/>
        </w:numPr>
        <w:spacing w:line="240" w:lineRule="auto"/>
        <w:ind w:left="0" w:right="-684" w:hanging="180"/>
        <w:rPr>
          <w:color w:val="000000" w:themeColor="text1"/>
        </w:rPr>
      </w:pPr>
      <w:r>
        <w:rPr>
          <w:color w:val="000000" w:themeColor="text1"/>
        </w:rPr>
        <w:t>Successfully managed 56 Executive L</w:t>
      </w:r>
      <w:r w:rsidRPr="00CA5010">
        <w:rPr>
          <w:color w:val="000000" w:themeColor="text1"/>
        </w:rPr>
        <w:t>evel accounts</w:t>
      </w:r>
      <w:r w:rsidR="00F8780D">
        <w:rPr>
          <w:color w:val="000000" w:themeColor="text1"/>
        </w:rPr>
        <w:t>.</w:t>
      </w:r>
    </w:p>
    <w:p w14:paraId="46B60C8E" w14:textId="7B0A6817" w:rsidR="00560A0C" w:rsidRPr="00CA5010" w:rsidRDefault="00560A0C" w:rsidP="002E5B7B">
      <w:pPr>
        <w:pStyle w:val="ListParagraph"/>
        <w:numPr>
          <w:ilvl w:val="0"/>
          <w:numId w:val="19"/>
        </w:numPr>
        <w:spacing w:line="240" w:lineRule="auto"/>
        <w:ind w:left="-630" w:right="-684" w:firstLine="450"/>
        <w:rPr>
          <w:color w:val="000000" w:themeColor="text1"/>
        </w:rPr>
      </w:pPr>
      <w:r w:rsidRPr="00CA5010">
        <w:rPr>
          <w:color w:val="000000" w:themeColor="text1"/>
        </w:rPr>
        <w:t>Assisted i</w:t>
      </w:r>
      <w:r>
        <w:rPr>
          <w:color w:val="000000" w:themeColor="text1"/>
        </w:rPr>
        <w:t>n several successful projects which</w:t>
      </w:r>
      <w:r w:rsidRPr="00CA5010">
        <w:rPr>
          <w:color w:val="000000" w:themeColor="text1"/>
        </w:rPr>
        <w:t xml:space="preserve"> increase</w:t>
      </w:r>
      <w:r>
        <w:rPr>
          <w:color w:val="000000" w:themeColor="text1"/>
        </w:rPr>
        <w:t>d</w:t>
      </w:r>
      <w:r w:rsidRPr="00CA5010">
        <w:rPr>
          <w:color w:val="000000" w:themeColor="text1"/>
        </w:rPr>
        <w:t xml:space="preserve"> company revenue by 5%</w:t>
      </w:r>
      <w:r w:rsidR="00F8780D">
        <w:rPr>
          <w:color w:val="000000" w:themeColor="text1"/>
        </w:rPr>
        <w:t>.</w:t>
      </w:r>
    </w:p>
    <w:p w14:paraId="5B5C1BC2" w14:textId="0667CBE1" w:rsidR="00560A0C" w:rsidRPr="00F8780D" w:rsidRDefault="00560A0C" w:rsidP="00F8780D">
      <w:pPr>
        <w:pStyle w:val="ListParagraph"/>
        <w:numPr>
          <w:ilvl w:val="0"/>
          <w:numId w:val="19"/>
        </w:numPr>
        <w:spacing w:line="240" w:lineRule="auto"/>
        <w:ind w:left="-540" w:right="-684" w:firstLine="360"/>
        <w:rPr>
          <w:color w:val="000000" w:themeColor="text1"/>
        </w:rPr>
      </w:pPr>
      <w:r>
        <w:rPr>
          <w:color w:val="000000" w:themeColor="text1"/>
        </w:rPr>
        <w:t>Ran various reports daily to help each account achieve the highest earning potential</w:t>
      </w:r>
      <w:r w:rsidR="00F8780D">
        <w:rPr>
          <w:color w:val="000000" w:themeColor="text1"/>
        </w:rPr>
        <w:t>.</w:t>
      </w:r>
    </w:p>
    <w:p w14:paraId="6B8668EE" w14:textId="77A1C235" w:rsidR="009E0F85" w:rsidRPr="00CA5010" w:rsidRDefault="00CA5010" w:rsidP="00E227F2">
      <w:pPr>
        <w:pStyle w:val="Heading2"/>
        <w:spacing w:line="240" w:lineRule="auto"/>
        <w:ind w:left="-630" w:right="-684"/>
        <w:rPr>
          <w:b/>
          <w:color w:val="000000" w:themeColor="text1"/>
        </w:rPr>
      </w:pPr>
      <w:r w:rsidRPr="00CA5010">
        <w:rPr>
          <w:color w:val="000000" w:themeColor="text1"/>
        </w:rPr>
        <w:t xml:space="preserve"> </w:t>
      </w:r>
      <w:r w:rsidR="00E64A17" w:rsidRPr="00CA5010">
        <w:rPr>
          <w:b/>
          <w:color w:val="000000" w:themeColor="text1"/>
        </w:rPr>
        <w:t>Fulfillment Specialist</w:t>
      </w:r>
      <w:r w:rsidRPr="00CA5010">
        <w:rPr>
          <w:b/>
          <w:color w:val="000000" w:themeColor="text1"/>
        </w:rPr>
        <w:t xml:space="preserve"> |</w:t>
      </w:r>
      <w:r w:rsidR="00E64A17" w:rsidRPr="00CA5010">
        <w:rPr>
          <w:b/>
          <w:color w:val="000000" w:themeColor="text1"/>
        </w:rPr>
        <w:t xml:space="preserve"> ROI Solutions</w:t>
      </w:r>
    </w:p>
    <w:p w14:paraId="1E745478" w14:textId="77777777" w:rsidR="009E0F85" w:rsidRPr="00CA5010" w:rsidRDefault="00CA5010" w:rsidP="00E227F2">
      <w:pPr>
        <w:spacing w:line="240" w:lineRule="auto"/>
        <w:ind w:left="-630" w:right="-684"/>
        <w:rPr>
          <w:color w:val="000000" w:themeColor="text1"/>
        </w:rPr>
      </w:pPr>
      <w:r w:rsidRPr="00CA5010">
        <w:rPr>
          <w:color w:val="000000" w:themeColor="text1"/>
        </w:rPr>
        <w:t xml:space="preserve">      </w:t>
      </w:r>
      <w:r w:rsidR="00E64A17" w:rsidRPr="00CA5010">
        <w:rPr>
          <w:color w:val="000000" w:themeColor="text1"/>
        </w:rPr>
        <w:t>August 2014 || June 2015</w:t>
      </w:r>
    </w:p>
    <w:p w14:paraId="6FD9498C" w14:textId="1BBBC923" w:rsidR="009E0F85" w:rsidRPr="00CA5010" w:rsidRDefault="00E64A17" w:rsidP="002E5B7B">
      <w:pPr>
        <w:pStyle w:val="ListParagraph"/>
        <w:numPr>
          <w:ilvl w:val="0"/>
          <w:numId w:val="18"/>
        </w:numPr>
        <w:spacing w:line="240" w:lineRule="auto"/>
        <w:ind w:left="-630" w:right="-684" w:firstLine="450"/>
        <w:rPr>
          <w:color w:val="000000" w:themeColor="text1"/>
        </w:rPr>
      </w:pPr>
      <w:r w:rsidRPr="00CA5010">
        <w:rPr>
          <w:color w:val="000000" w:themeColor="text1"/>
        </w:rPr>
        <w:t xml:space="preserve">Oversaw two separate campaigns and ran a small team </w:t>
      </w:r>
      <w:r w:rsidR="00560A0C">
        <w:rPr>
          <w:color w:val="000000" w:themeColor="text1"/>
        </w:rPr>
        <w:t xml:space="preserve">of </w:t>
      </w:r>
      <w:r w:rsidRPr="00CA5010">
        <w:rPr>
          <w:color w:val="000000" w:themeColor="text1"/>
        </w:rPr>
        <w:t>specialists</w:t>
      </w:r>
      <w:r w:rsidR="00F8780D">
        <w:rPr>
          <w:color w:val="000000" w:themeColor="text1"/>
        </w:rPr>
        <w:t>.</w:t>
      </w:r>
    </w:p>
    <w:p w14:paraId="3EC0E949" w14:textId="6E2EFD64" w:rsidR="00EE2766" w:rsidRPr="00F8780D" w:rsidRDefault="00E64A17" w:rsidP="00F8780D">
      <w:pPr>
        <w:pStyle w:val="ListParagraph"/>
        <w:numPr>
          <w:ilvl w:val="0"/>
          <w:numId w:val="18"/>
        </w:numPr>
        <w:spacing w:line="240" w:lineRule="auto"/>
        <w:ind w:left="-630" w:right="-684" w:firstLine="450"/>
        <w:rPr>
          <w:color w:val="000000" w:themeColor="text1"/>
        </w:rPr>
      </w:pPr>
      <w:r w:rsidRPr="00CA5010">
        <w:rPr>
          <w:color w:val="000000" w:themeColor="text1"/>
        </w:rPr>
        <w:t xml:space="preserve">Increased </w:t>
      </w:r>
      <w:r w:rsidR="00560A0C">
        <w:rPr>
          <w:color w:val="000000" w:themeColor="text1"/>
        </w:rPr>
        <w:t xml:space="preserve">team </w:t>
      </w:r>
      <w:r w:rsidRPr="00CA5010">
        <w:rPr>
          <w:color w:val="000000" w:themeColor="text1"/>
        </w:rPr>
        <w:t>productivity sco</w:t>
      </w:r>
      <w:r w:rsidR="00560A0C">
        <w:rPr>
          <w:color w:val="000000" w:themeColor="text1"/>
        </w:rPr>
        <w:t>res by 10% as well as increased</w:t>
      </w:r>
      <w:r w:rsidRPr="00CA5010">
        <w:rPr>
          <w:color w:val="000000" w:themeColor="text1"/>
        </w:rPr>
        <w:t xml:space="preserve"> customer satisfactio</w:t>
      </w:r>
      <w:r w:rsidR="00F8780D">
        <w:rPr>
          <w:color w:val="000000" w:themeColor="text1"/>
        </w:rPr>
        <w:t>n.</w:t>
      </w:r>
    </w:p>
    <w:p w14:paraId="09C2665F" w14:textId="77777777" w:rsidR="009E0F85" w:rsidRPr="00CA5010" w:rsidRDefault="00ED57AA" w:rsidP="00ED57AA">
      <w:pPr>
        <w:pStyle w:val="Heading1"/>
        <w:spacing w:line="240" w:lineRule="auto"/>
        <w:ind w:left="-630" w:right="-684"/>
        <w:rPr>
          <w:color w:val="000000" w:themeColor="text1"/>
        </w:rPr>
      </w:pPr>
      <w:r>
        <w:rPr>
          <w:color w:val="000000" w:themeColor="text1"/>
        </w:rPr>
        <w:t>EDUCATION</w:t>
      </w:r>
    </w:p>
    <w:p w14:paraId="01DDFD9E" w14:textId="77777777" w:rsidR="009E0F85" w:rsidRPr="00CA5010" w:rsidRDefault="006B496E" w:rsidP="00ED57AA">
      <w:pPr>
        <w:pStyle w:val="Heading2"/>
        <w:spacing w:line="240" w:lineRule="auto"/>
        <w:ind w:left="-630" w:right="-684"/>
        <w:rPr>
          <w:color w:val="000000" w:themeColor="text1"/>
        </w:rPr>
      </w:pPr>
      <w:r>
        <w:rPr>
          <w:color w:val="000000" w:themeColor="text1"/>
        </w:rPr>
        <w:pict w14:anchorId="4249B6C4">
          <v:rect id="_x0000_i1028" style="width:0;height:1.5pt" o:hralign="center" o:hrstd="t" o:hr="t" fillcolor="#aaa" stroked="f"/>
        </w:pict>
      </w:r>
    </w:p>
    <w:p w14:paraId="0C0DD9D1" w14:textId="77777777" w:rsidR="009C1004" w:rsidRDefault="00E227F2" w:rsidP="00560A0C">
      <w:pPr>
        <w:ind w:left="-360" w:right="-684"/>
        <w:rPr>
          <w:color w:val="000000" w:themeColor="text1"/>
          <w:sz w:val="28"/>
          <w:szCs w:val="28"/>
        </w:rPr>
      </w:pPr>
      <w:r w:rsidRPr="00E227F2">
        <w:rPr>
          <w:b/>
          <w:color w:val="000000" w:themeColor="text1"/>
          <w:sz w:val="28"/>
          <w:szCs w:val="28"/>
        </w:rPr>
        <w:t xml:space="preserve">Full-Stack </w:t>
      </w:r>
      <w:r w:rsidR="00560A0C">
        <w:rPr>
          <w:b/>
          <w:color w:val="000000" w:themeColor="text1"/>
          <w:sz w:val="28"/>
          <w:szCs w:val="28"/>
        </w:rPr>
        <w:t xml:space="preserve">JavaScript </w:t>
      </w:r>
      <w:r w:rsidRPr="00E227F2">
        <w:rPr>
          <w:b/>
          <w:color w:val="000000" w:themeColor="text1"/>
          <w:sz w:val="28"/>
          <w:szCs w:val="28"/>
        </w:rPr>
        <w:t>Web Development | V School</w:t>
      </w:r>
      <w:r w:rsidRPr="00E227F2"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227F2">
        <w:rPr>
          <w:color w:val="000000" w:themeColor="text1"/>
          <w:sz w:val="28"/>
          <w:szCs w:val="28"/>
        </w:rPr>
        <w:t>2017</w:t>
      </w:r>
      <w:r>
        <w:rPr>
          <w:color w:val="000000" w:themeColor="text1"/>
          <w:sz w:val="28"/>
          <w:szCs w:val="28"/>
        </w:rPr>
        <w:t xml:space="preserve"> </w:t>
      </w:r>
    </w:p>
    <w:p w14:paraId="6B83FA44" w14:textId="5E812D64" w:rsidR="009C1004" w:rsidRDefault="009C1004" w:rsidP="009C1004">
      <w:pPr>
        <w:pStyle w:val="ListParagraph"/>
        <w:numPr>
          <w:ilvl w:val="0"/>
          <w:numId w:val="24"/>
        </w:numPr>
        <w:ind w:right="-684"/>
        <w:rPr>
          <w:color w:val="000000" w:themeColor="text1"/>
          <w:sz w:val="24"/>
          <w:szCs w:val="24"/>
        </w:rPr>
      </w:pPr>
      <w:r w:rsidRPr="00FA7D6B">
        <w:rPr>
          <w:color w:val="000000" w:themeColor="text1"/>
          <w:sz w:val="24"/>
          <w:szCs w:val="24"/>
        </w:rPr>
        <w:t xml:space="preserve">MEAN </w:t>
      </w:r>
      <w:r w:rsidR="00F8780D">
        <w:rPr>
          <w:color w:val="000000" w:themeColor="text1"/>
          <w:sz w:val="24"/>
          <w:szCs w:val="24"/>
        </w:rPr>
        <w:t xml:space="preserve">JavaScript </w:t>
      </w:r>
      <w:r w:rsidRPr="00FA7D6B">
        <w:rPr>
          <w:color w:val="000000" w:themeColor="text1"/>
          <w:sz w:val="24"/>
          <w:szCs w:val="24"/>
        </w:rPr>
        <w:t>stack</w:t>
      </w:r>
    </w:p>
    <w:p w14:paraId="31116815" w14:textId="77777777" w:rsidR="00006487" w:rsidRPr="00FA7D6B" w:rsidRDefault="00006487" w:rsidP="00006487">
      <w:pPr>
        <w:pStyle w:val="ListParagraph"/>
        <w:ind w:left="360" w:right="-684"/>
        <w:rPr>
          <w:color w:val="000000" w:themeColor="text1"/>
          <w:sz w:val="24"/>
          <w:szCs w:val="24"/>
        </w:rPr>
      </w:pPr>
    </w:p>
    <w:p w14:paraId="502FB8DA" w14:textId="4124E9E1" w:rsidR="00E227F2" w:rsidRPr="00560A0C" w:rsidRDefault="00E227F2" w:rsidP="00560A0C">
      <w:pPr>
        <w:ind w:left="-360" w:right="-684"/>
        <w:rPr>
          <w:color w:val="000000" w:themeColor="text1"/>
          <w:sz w:val="28"/>
          <w:szCs w:val="28"/>
        </w:rPr>
      </w:pPr>
      <w:r w:rsidRPr="00560A0C">
        <w:rPr>
          <w:b/>
          <w:color w:val="000000" w:themeColor="text1"/>
          <w:sz w:val="28"/>
          <w:szCs w:val="28"/>
        </w:rPr>
        <w:t xml:space="preserve">High School </w:t>
      </w:r>
      <w:r w:rsidR="00560A0C">
        <w:rPr>
          <w:b/>
          <w:color w:val="000000" w:themeColor="text1"/>
          <w:sz w:val="28"/>
          <w:szCs w:val="28"/>
        </w:rPr>
        <w:t>Diploma</w:t>
      </w:r>
      <w:r w:rsidRPr="00560A0C">
        <w:rPr>
          <w:b/>
          <w:color w:val="000000" w:themeColor="text1"/>
          <w:sz w:val="28"/>
          <w:szCs w:val="28"/>
        </w:rPr>
        <w:t xml:space="preserve"> |</w:t>
      </w:r>
      <w:r w:rsidR="00ED57AA" w:rsidRPr="00560A0C">
        <w:rPr>
          <w:b/>
          <w:color w:val="000000" w:themeColor="text1"/>
          <w:sz w:val="28"/>
          <w:szCs w:val="28"/>
        </w:rPr>
        <w:t xml:space="preserve"> </w:t>
      </w:r>
      <w:r w:rsidRPr="00560A0C">
        <w:rPr>
          <w:b/>
          <w:color w:val="000000" w:themeColor="text1"/>
          <w:sz w:val="28"/>
          <w:szCs w:val="28"/>
        </w:rPr>
        <w:t>American Fork High School</w:t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="00560A0C">
        <w:rPr>
          <w:b/>
          <w:color w:val="000000" w:themeColor="text1"/>
          <w:sz w:val="28"/>
          <w:szCs w:val="28"/>
        </w:rPr>
        <w:tab/>
      </w:r>
      <w:r w:rsidRPr="00560A0C">
        <w:rPr>
          <w:color w:val="000000" w:themeColor="text1"/>
          <w:sz w:val="28"/>
          <w:szCs w:val="28"/>
        </w:rPr>
        <w:t>2015</w:t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  <w:r w:rsidRPr="00560A0C">
        <w:rPr>
          <w:b/>
          <w:color w:val="000000" w:themeColor="text1"/>
          <w:sz w:val="28"/>
          <w:szCs w:val="28"/>
        </w:rPr>
        <w:tab/>
      </w:r>
    </w:p>
    <w:sectPr w:rsidR="00E227F2" w:rsidRPr="00560A0C" w:rsidSect="00E227F2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213" w:right="1152" w:bottom="425" w:left="1062" w:header="184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44B1F" w14:textId="77777777" w:rsidR="006B496E" w:rsidRDefault="006B496E">
      <w:pPr>
        <w:spacing w:line="240" w:lineRule="auto"/>
      </w:pPr>
      <w:r>
        <w:separator/>
      </w:r>
    </w:p>
  </w:endnote>
  <w:endnote w:type="continuationSeparator" w:id="0">
    <w:p w14:paraId="5971B0A5" w14:textId="77777777" w:rsidR="006B496E" w:rsidRDefault="006B4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113016"/>
      <w:docPartObj>
        <w:docPartGallery w:val="Page Numbers (Bottom of Page)"/>
        <w:docPartUnique/>
      </w:docPartObj>
    </w:sdtPr>
    <w:sdtEndPr/>
    <w:sdtContent>
      <w:p w14:paraId="41D194C4" w14:textId="77777777" w:rsidR="009E0F85" w:rsidRDefault="009E0F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50CB4" w14:textId="77777777" w:rsidR="009E0F85" w:rsidRDefault="009E0F8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709508"/>
      <w:docPartObj>
        <w:docPartGallery w:val="Page Numbers (Bottom of Page)"/>
        <w:docPartUnique/>
      </w:docPartObj>
    </w:sdtPr>
    <w:sdtEndPr/>
    <w:sdtContent>
      <w:p w14:paraId="47375A68" w14:textId="77777777" w:rsidR="000D7B38" w:rsidRDefault="00CA7A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8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1A9D7" w14:textId="77777777" w:rsidR="006B496E" w:rsidRDefault="006B496E">
      <w:pPr>
        <w:spacing w:line="240" w:lineRule="auto"/>
      </w:pPr>
      <w:r>
        <w:separator/>
      </w:r>
    </w:p>
  </w:footnote>
  <w:footnote w:type="continuationSeparator" w:id="0">
    <w:p w14:paraId="0187A9F7" w14:textId="77777777" w:rsidR="006B496E" w:rsidRDefault="006B49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80123" w14:textId="77777777" w:rsidR="009E0F85" w:rsidRDefault="009E0F85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2620153" wp14:editId="24D9949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3" name="Group 3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4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5A50197" id="Group 3" o:spid="_x0000_s1026" alt="Title: Background graphic" style="position:absolute;margin-left:531.85pt;margin-top:4.3pt;width:583.05pt;height:763.15pt;z-index:251667456;mso-width-percent:953;mso-height-percent:964;mso-position-horizontal:right;mso-position-horizontal-relative:page;mso-position-vertical-relative:page;mso-width-percent:953;mso-height-percent:964" coordsize="7404771,96920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">
              <v:shape id="Freeform 10" o:spid="_x0000_s1027" style="position:absolute;left:257175;width:7147596;height:1289431;visibility:visible;mso-wrap-style:square;v-text-anchor:top" coordsize="11262,2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mB1wwAA&#10;ANoAAAAPAAAAZHJzL2Rvd25yZXYueG1sRI/NasMwEITvhbyD2EButdwQSutGCSWk0EsPiXzocZE2&#10;tlNrZSz5J28fFQo9DjPzDbPdz64VI/Wh8azgKctBEBtvG64UlPrj8QVEiMgWW8+k4EYB9rvFwxYL&#10;6yc+0XiOlUgQDgUqqGPsCimDqclhyHxHnLyL7x3GJPtK2h6nBHetXOf5s3TYcFqosaNDTebnPDgF&#10;hl+v2h/Ki5ZGf03fw/XYnbRSq+X8/gYi0hz/w3/tT6tgA79X0g2Qu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zmB1wwAAANoAAAAPAAAAAAAAAAAAAAAAAJcCAABkcnMvZG93&#10;bnJldi54bWxQSwUGAAAAAAQABAD1AAAAhwMAAAAA&#10;" path="m0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62;top:233362;width:7035165;height:1005840;visibility:visible;mso-wrap-style:square;v-text-anchor:top" coordsize="11256,15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hgxfxAAA&#10;ANoAAAAPAAAAZHJzL2Rvd25yZXYueG1sRI9Ba8JAFITvhf6H5RW8iG4UFImuUgoF9VSjB709s88k&#10;bfbtNrvV5N+7gtDjMDPfMItVa2pxpcZXlhWMhgkI4tzqigsFh/3nYAbCB2SNtWVS0JGH1fL1ZYGp&#10;tjfe0TULhYgQ9ikqKENwqZQ+L8mgH1pHHL2LbQyGKJtC6gZvEW5qOU6SqTRYcVwo0dFHSflP9mcU&#10;nN3WbDPX7zbdcWeOv6ev0bcrlOq9te9zEIHa8B9+ttdawQQeV+IN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YMX8QAAADaAAAADwAAAAAAAAAAAAAAAACXAgAAZHJzL2Rv&#10;d25yZXYueG1sUEsFBgAAAAAEAAQA9QAAAIgDAAAAAA==&#10;" path="m0,1584c0,815,,46,,46,,46,5628,46,11256,46,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6" o:spid="_x0000_s1029" style="position:absolute;top:257175;width:7038975;height:9434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pgwQAA&#10;ANoAAAAPAAAAZHJzL2Rvd25yZXYueG1sRI/NqsIwFIT3gu8QjuBOU0VEq1FEFFy48QfXp82xLSYn&#10;tYna+/Y3woW7HGbmG2a5bq0Rb2p85VjBaJiAIM6drrhQcL3sBzMQPiBrNI5JwQ95WK+6nSWm2n34&#10;RO9zKESEsE9RQRlCnUrp85Is+qGriaN3d43FEGVTSN3gJ8KtkeMkmUqLFceFEmvalpQ/zi+rILs/&#10;j5vnfJ5VO58dJ7fcmNllpFS/124WIAK14T/81z5oBVP4Xok3QK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FgKYMEAAADaAAAADwAAAAAAAAAAAAAAAACX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-560168034"/>
        <w:temporary/>
        <w:showingPlcHdr/>
        <w15:appearance w15:val="hidden"/>
      </w:sdtPr>
      <w:sdtEndPr/>
      <w:sdtContent>
        <w:r>
          <w:t>Your Name</w:t>
        </w:r>
      </w:sdtContent>
    </w:sdt>
  </w:p>
  <w:p w14:paraId="6D2057BB" w14:textId="77777777" w:rsidR="009E0F85" w:rsidRDefault="006B496E">
    <w:pPr>
      <w:pStyle w:val="ContactInfo"/>
    </w:pPr>
    <w:sdt>
      <w:sdtPr>
        <w:rPr>
          <w:rStyle w:val="ContactInfoChar"/>
        </w:rPr>
        <w:id w:val="-159825019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9E0F85">
          <w:t>Street Address</w:t>
        </w:r>
      </w:sdtContent>
    </w:sdt>
    <w:r w:rsidR="009E0F85">
      <w:t xml:space="preserve">, </w:t>
    </w:r>
    <w:sdt>
      <w:sdtPr>
        <w:rPr>
          <w:rStyle w:val="ContactInfoChar"/>
        </w:rPr>
        <w:id w:val="10778673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9E0F85">
          <w:t>City, ST ZIP Code</w:t>
        </w:r>
      </w:sdtContent>
    </w:sdt>
    <w:r w:rsidR="009E0F85">
      <w:t xml:space="preserve"> </w:t>
    </w:r>
    <w:sdt>
      <w:sdtPr>
        <w:rPr>
          <w:rStyle w:val="ContactInfoChar"/>
        </w:rPr>
        <w:id w:val="-1018298116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9E0F85">
          <w:t>Telephone</w:t>
        </w:r>
      </w:sdtContent>
    </w:sdt>
  </w:p>
  <w:p w14:paraId="0CD28DBC" w14:textId="77777777" w:rsidR="009E0F85" w:rsidRDefault="006B496E">
    <w:pPr>
      <w:pStyle w:val="ContactInfo"/>
    </w:pPr>
    <w:sdt>
      <w:sdtPr>
        <w:rPr>
          <w:rStyle w:val="ContactInfoChar"/>
        </w:rPr>
        <w:id w:val="466932925"/>
        <w:temporary/>
        <w15:appearance w15:val="hidden"/>
      </w:sdtPr>
      <w:sdtEndPr>
        <w:rPr>
          <w:rStyle w:val="DefaultParagraphFont"/>
        </w:rPr>
      </w:sdtEndPr>
      <w:sdtContent>
        <w:r w:rsidR="009E0F85">
          <w:rPr>
            <w:rStyle w:val="ContactInfoChar"/>
          </w:rPr>
          <w:t>E</w:t>
        </w:r>
        <w:r w:rsidR="009E0F85">
          <w:t>mail</w:t>
        </w:r>
      </w:sdtContent>
    </w:sdt>
    <w:r w:rsidR="009E0F85">
      <w:t xml:space="preserve"> </w:t>
    </w:r>
    <w:sdt>
      <w:sdtPr>
        <w:rPr>
          <w:rStyle w:val="ContactInfoChar"/>
        </w:rPr>
        <w:id w:val="-1264906356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9E0F85">
          <w:t>Website</w:t>
        </w:r>
      </w:sdtContent>
    </w:sdt>
  </w:p>
  <w:p w14:paraId="04940EE3" w14:textId="77777777" w:rsidR="009E0F85" w:rsidRDefault="009E0F8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1CCA9" w14:textId="77777777" w:rsidR="00EE2766" w:rsidRPr="00EE2766" w:rsidRDefault="00EE2766" w:rsidP="00EE2766">
    <w:pPr>
      <w:pStyle w:val="ContactInfo"/>
      <w:jc w:val="left"/>
    </w:pPr>
  </w:p>
  <w:p w14:paraId="22953F32" w14:textId="77777777" w:rsidR="00D16301" w:rsidRDefault="00D16301" w:rsidP="00EE2766">
    <w:pPr>
      <w:pStyle w:val="ContactInf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EBA2" w14:textId="77777777" w:rsidR="000D7B38" w:rsidRDefault="00CA7A53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DF56398" wp14:editId="79FAB580">
              <wp:simplePos x="0" y="0"/>
              <wp:positionH relativeFrom="page">
                <wp:posOffset>377190</wp:posOffset>
              </wp:positionH>
              <wp:positionV relativeFrom="page">
                <wp:posOffset>48260</wp:posOffset>
              </wp:positionV>
              <wp:extent cx="9417685" cy="9959975"/>
              <wp:effectExtent l="0" t="0" r="31115" b="22225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7685" cy="9959975"/>
                        <a:chOff x="4762" y="0"/>
                        <a:chExt cx="9418015" cy="996064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2383802" y="52581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CED5C6" id="Group 20" o:spid="_x0000_s1026" alt="Title: Background graphic" style="position:absolute;margin-left:29.7pt;margin-top:3.8pt;width:741.55pt;height:784.25pt;z-index:251663360;mso-position-horizontal-relative:page;mso-position-vertical-relative:page" coordorigin="4762" coordsize="9418015,9960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">
              <v:shape id="Freeform 10" o:spid="_x0000_s1027" style="position:absolute;left:257175;width:7147596;height:1289431;visibility:visible;mso-wrap-style:square;v-text-anchor:top" coordsize="11262,2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n7qYwQAA&#10;ANsAAAAPAAAAZHJzL2Rvd25yZXYueG1sRI9Bi8IwFITvC/6H8ARva6oHWatRRFzYiweNB4+P5NlW&#10;m5fSRFv/vREWPA4z8w2zXPeuFg9qQ+VZwWScgSA23lZcKDjp3+8fECEiW6w9k4InBVivBl9LzK3v&#10;+ECPYyxEgnDIUUEZY5NLGUxJDsPYN8TJu/jWYUyyLaRtsUtwV8tpls2kw4rTQokNbUsyt+PdKTA8&#10;v2q/PV20NHrfne/XXXPQSo2G/WYBIlIfP+H/9p9VMJ3A+0v6AXL1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p+6mMEAAADbAAAADwAAAAAAAAAAAAAAAACXAgAAZHJzL2Rvd25y&#10;ZXYueG1sUEsFBgAAAAAEAAQA9QAAAIUDAAAAAA==&#10;" path="m0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62;top:233362;width:7035165;height:1005840;visibility:visible;mso-wrap-style:square;v-text-anchor:top" coordsize="11256,15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/vRxAAA&#10;ANsAAAAPAAAAZHJzL2Rvd25yZXYueG1sRI9Ba8JAFITvQv/D8gq9iG7MoUh0FSkUWk81etDbM/tM&#10;otm32+xWk3/fFQSPw8x8w8yXnWnElVpfW1YwGScgiAuray4V7LafoykIH5A1NpZJQU8elouXwRwz&#10;bW+8oWseShEh7DNUUIXgMil9UZFBP7aOOHon2xoMUbal1C3eItw0Mk2Sd2mw5rhQoaOPiopL/mcU&#10;HN3arHM37L/7/cbsfw8/k7MrlXp77VYzEIG68Aw/2l9aQZrC/Uv8AXLx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P70cQAAADbAAAADwAAAAAAAAAAAAAAAACXAgAAZHJzL2Rv&#10;d25yZXYueG1sUEsFBgAAAAAEAAQA9QAAAIgDAAAAAA==&#10;" path="m0,1584c0,815,,46,,46,,46,5628,46,11256,46,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left:2383802;top:525815;width:7038975;height:9434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MOgxAAA&#10;ANsAAAAPAAAAZHJzL2Rvd25yZXYueG1sRI9Ba8JAFITvBf/D8gRvdRNbiqauIUgLHrxUpeeX7DMJ&#10;7r5NsluN/94tFHocZuYbZp2P1ogrDb51rCCdJyCIK6dbrhWcjp/PSxA+IGs0jknBnTzkm8nTGjPt&#10;bvxF10OoRYSwz1BBE0KXSemrhiz6ueuIo3d2g8UQ5VBLPeAtwq2RiyR5kxZbjgsNdrRtqLocfqyC&#10;8tzvi361KtsPX+5fvytjlsdUqdl0LN5BBBrDf/ivvdMKFi/w+yX+AL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2DDoMQAAADbAAAADwAAAAAAAAAAAAAAAACXAgAAZHJzL2Rv&#10;d25yZXYueG1sUEsFBgAAAAAEAAQA9QAAAIg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842743796"/>
        <w:temporary/>
        <w:showingPlcHdr/>
        <w15:appearance w15:val="hidden"/>
      </w:sdtPr>
      <w:sdtEndPr/>
      <w:sdtContent>
        <w:r>
          <w:t>Your Name</w:t>
        </w:r>
      </w:sdtContent>
    </w:sdt>
  </w:p>
  <w:p w14:paraId="16D08E9B" w14:textId="77777777" w:rsidR="000D7B38" w:rsidRDefault="006B496E">
    <w:pPr>
      <w:pStyle w:val="ContactInfo"/>
    </w:pPr>
    <w:sdt>
      <w:sdtPr>
        <w:rPr>
          <w:rStyle w:val="ContactInfoChar"/>
        </w:rPr>
        <w:id w:val="636216606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CA7A53">
          <w:t>Street Address</w:t>
        </w:r>
      </w:sdtContent>
    </w:sdt>
    <w:r w:rsidR="00CA7A53">
      <w:t xml:space="preserve">, </w:t>
    </w:r>
    <w:sdt>
      <w:sdtPr>
        <w:rPr>
          <w:rStyle w:val="ContactInfoChar"/>
        </w:rPr>
        <w:id w:val="710691437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CA7A53">
          <w:t>City, ST ZIP Code</w:t>
        </w:r>
      </w:sdtContent>
    </w:sdt>
    <w:r w:rsidR="00CA7A53">
      <w:t xml:space="preserve"> </w:t>
    </w:r>
    <w:sdt>
      <w:sdtPr>
        <w:rPr>
          <w:rStyle w:val="ContactInfoChar"/>
        </w:rPr>
        <w:id w:val="-1709099954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CA7A53">
          <w:t>Telephone</w:t>
        </w:r>
      </w:sdtContent>
    </w:sdt>
  </w:p>
  <w:p w14:paraId="59FB813C" w14:textId="77777777" w:rsidR="000D7B38" w:rsidRDefault="006B496E">
    <w:pPr>
      <w:pStyle w:val="ContactInfo"/>
    </w:pPr>
    <w:sdt>
      <w:sdtPr>
        <w:rPr>
          <w:rStyle w:val="ContactInfoChar"/>
        </w:rPr>
        <w:id w:val="-367375994"/>
        <w:temporary/>
        <w15:appearance w15:val="hidden"/>
      </w:sdtPr>
      <w:sdtEndPr>
        <w:rPr>
          <w:rStyle w:val="DefaultParagraphFont"/>
        </w:rPr>
      </w:sdtEndPr>
      <w:sdtContent>
        <w:r w:rsidR="00CA7A53">
          <w:rPr>
            <w:rStyle w:val="ContactInfoChar"/>
          </w:rPr>
          <w:t>E</w:t>
        </w:r>
        <w:r w:rsidR="00CA7A53">
          <w:t>mail</w:t>
        </w:r>
      </w:sdtContent>
    </w:sdt>
    <w:r w:rsidR="00CA7A53">
      <w:t xml:space="preserve"> </w:t>
    </w:r>
    <w:sdt>
      <w:sdtPr>
        <w:rPr>
          <w:rStyle w:val="ContactInfoChar"/>
        </w:rPr>
        <w:id w:val="-114528866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CA7A53">
          <w:t>Website</w:t>
        </w:r>
      </w:sdtContent>
    </w:sdt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42A41" w14:textId="77777777" w:rsidR="000D7B38" w:rsidRDefault="00CA7A53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211F64C" wp14:editId="262292C2">
              <wp:simplePos x="0" y="0"/>
              <wp:positionH relativeFrom="page">
                <wp:posOffset>372745</wp:posOffset>
              </wp:positionH>
              <wp:positionV relativeFrom="page">
                <wp:posOffset>50800</wp:posOffset>
              </wp:positionV>
              <wp:extent cx="7399655" cy="1289050"/>
              <wp:effectExtent l="0" t="0" r="34925" b="317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9655" cy="1289050"/>
                        <a:chOff x="4762" y="0"/>
                        <a:chExt cx="7400009" cy="1289431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D93610" id="Group 19" o:spid="_x0000_s1026" alt="Title: Background graphic" style="position:absolute;margin-left:29.35pt;margin-top:4pt;width:582.65pt;height:101.5pt;z-index:251661312;mso-width-percent:953;mso-position-horizontal-relative:page;mso-position-vertical-relative:page;mso-width-percent:953" coordorigin="4762" coordsize="7400009,1289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">
              <v:shape id="Freeform 10" o:spid="_x0000_s1027" style="position:absolute;left:257175;width:7147596;height:1289431;visibility:visible;mso-wrap-style:square;v-text-anchor:top" coordsize="11262,2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cPtvwAA&#10;ANoAAAAPAAAAZHJzL2Rvd25yZXYueG1sRE9Ni8IwEL0L+x/CLOzNputBtBpFZIW9eNB48DgkY1tt&#10;JqWJtvvvN4LgaXi8z1muB9eIB3Wh9qzgO8tBEBtvay4VnPRuPAMRIrLFxjMp+KMA69XHaImF9T0f&#10;6HGMpUghHApUUMXYFlIGU5HDkPmWOHEX3zmMCXaltB32Kdw1cpLnU+mw5tRQYUvbiszteHcKDM+v&#10;2m9PFy2N3vfn+/WnPWilvj6HzQJEpCG+xS/3r03z4fnK88rV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S5w+2/AAAA2gAAAA8AAAAAAAAAAAAAAAAAlwIAAGRycy9kb3ducmV2&#10;LnhtbFBLBQYAAAAABAAEAPUAAACDAwAAAAA=&#10;" path="m0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62;top:233362;width:7035165;height:1005840;visibility:visible;mso-wrap-style:square;v-text-anchor:top" coordsize="11256,15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b5QrxAAA&#10;ANoAAAAPAAAAZHJzL2Rvd25yZXYueG1sRI9Ba8JAFITvQv/D8gq9iG70UCR1E0qhYD3V6CG9PbOv&#10;Sdrs2zW71eTfdwXB4zAz3zDrfDCdOFPvW8sKFvMEBHFldcu1gsP+fbYC4QOyxs4yKRjJQ549TNaY&#10;anvhHZ2LUIsIYZ+igiYEl0rpq4YM+rl1xNH7tr3BEGVfS93jJcJNJ5dJ8iwNthwXGnT01lD1W/wZ&#10;BUe3NdvCTcePsdyZ8vT1ufhxtVJPj8PrC4hAQ7iHb+2NVrCE65V4A2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2+UK8QAAADaAAAADwAAAAAAAAAAAAAAAACXAgAAZHJzL2Rv&#10;d25yZXYueG1sUEsFBgAAAAAEAAQA9QAAAIgDAAAAAA==&#10;" path="m0,1584c0,815,,46,,46,,46,5628,46,11256,46,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w10:wrap anchorx="page" anchory="page"/>
              <w10:anchorlock/>
            </v:group>
          </w:pict>
        </mc:Fallback>
      </mc:AlternateContent>
    </w:r>
    <w:r w:rsidR="009E0F85">
      <w:t>Parker King</w:t>
    </w:r>
  </w:p>
  <w:p w14:paraId="5E05AF44" w14:textId="77777777" w:rsidR="009E0F85" w:rsidRDefault="006B496E">
    <w:pPr>
      <w:pStyle w:val="ContactInfo"/>
      <w:rPr>
        <w:rStyle w:val="ContactInfoChar"/>
      </w:rPr>
    </w:pPr>
    <w:hyperlink r:id="rId1" w:history="1">
      <w:r w:rsidR="009E0F85" w:rsidRPr="00B54CF1">
        <w:rPr>
          <w:rStyle w:val="Hyperlink"/>
        </w:rPr>
        <w:t>Parker.King0807@gmail.com</w:t>
      </w:r>
    </w:hyperlink>
    <w:r w:rsidR="009E0F85">
      <w:rPr>
        <w:rStyle w:val="ContactInfoChar"/>
      </w:rPr>
      <w:t xml:space="preserve"> </w:t>
    </w:r>
  </w:p>
  <w:p w14:paraId="1B21B1A0" w14:textId="77777777" w:rsidR="000D7B38" w:rsidRDefault="009E0F85">
    <w:pPr>
      <w:pStyle w:val="ContactInfo"/>
    </w:pPr>
    <w:r>
      <w:rPr>
        <w:rStyle w:val="ContactInfoChar"/>
      </w:rPr>
      <w:t xml:space="preserve"> (801)-592-8538</w:t>
    </w:r>
  </w:p>
  <w:p w14:paraId="76A80C81" w14:textId="77777777" w:rsidR="000D7B38" w:rsidRDefault="009E0F85">
    <w:pPr>
      <w:pStyle w:val="ContactInfo"/>
      <w:rPr>
        <w:rStyle w:val="ContactInfoChar"/>
      </w:rPr>
    </w:pPr>
    <w:r>
      <w:rPr>
        <w:rStyle w:val="ContactInfoChar"/>
      </w:rPr>
      <w:t>Linkedin.com/</w:t>
    </w:r>
  </w:p>
  <w:p w14:paraId="27F4B8B6" w14:textId="77777777" w:rsidR="009E0F85" w:rsidRDefault="009E0F85">
    <w:pPr>
      <w:pStyle w:val="ContactInfo"/>
    </w:pPr>
    <w:r>
      <w:rPr>
        <w:rStyle w:val="ContactInfoChar"/>
      </w:rPr>
      <w:t>Github.com/parkerking7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A3889"/>
    <w:multiLevelType w:val="hybridMultilevel"/>
    <w:tmpl w:val="1BF01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A97E4A"/>
    <w:multiLevelType w:val="hybridMultilevel"/>
    <w:tmpl w:val="75DC1D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C775856"/>
    <w:multiLevelType w:val="hybridMultilevel"/>
    <w:tmpl w:val="5308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2DDD"/>
    <w:multiLevelType w:val="hybridMultilevel"/>
    <w:tmpl w:val="594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21E6C"/>
    <w:multiLevelType w:val="hybridMultilevel"/>
    <w:tmpl w:val="7604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02F61"/>
    <w:multiLevelType w:val="hybridMultilevel"/>
    <w:tmpl w:val="C0A0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46DF3"/>
    <w:multiLevelType w:val="hybridMultilevel"/>
    <w:tmpl w:val="9EFA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B04E8"/>
    <w:multiLevelType w:val="hybridMultilevel"/>
    <w:tmpl w:val="D37A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86D04"/>
    <w:multiLevelType w:val="hybridMultilevel"/>
    <w:tmpl w:val="E6C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740F3"/>
    <w:multiLevelType w:val="hybridMultilevel"/>
    <w:tmpl w:val="D56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4522E"/>
    <w:multiLevelType w:val="hybridMultilevel"/>
    <w:tmpl w:val="B2EC8D38"/>
    <w:lvl w:ilvl="0" w:tplc="04090001">
      <w:start w:val="1"/>
      <w:numFmt w:val="bullet"/>
      <w:lvlText w:val=""/>
      <w:lvlJc w:val="left"/>
      <w:pPr>
        <w:ind w:left="13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530" w:hanging="360"/>
      </w:pPr>
      <w:rPr>
        <w:rFonts w:ascii="Wingdings" w:hAnsi="Wingdings" w:hint="default"/>
      </w:rPr>
    </w:lvl>
  </w:abstractNum>
  <w:abstractNum w:abstractNumId="12">
    <w:nsid w:val="2AB05FA0"/>
    <w:multiLevelType w:val="hybridMultilevel"/>
    <w:tmpl w:val="99E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5506D"/>
    <w:multiLevelType w:val="hybridMultilevel"/>
    <w:tmpl w:val="5F385EC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42C3A"/>
    <w:multiLevelType w:val="hybridMultilevel"/>
    <w:tmpl w:val="C978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A7322"/>
    <w:multiLevelType w:val="hybridMultilevel"/>
    <w:tmpl w:val="8146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517F52"/>
    <w:multiLevelType w:val="hybridMultilevel"/>
    <w:tmpl w:val="A6A80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5A28FA"/>
    <w:multiLevelType w:val="hybridMultilevel"/>
    <w:tmpl w:val="62048DD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>
    <w:nsid w:val="6C18222A"/>
    <w:multiLevelType w:val="hybridMultilevel"/>
    <w:tmpl w:val="9B4C6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BF132A"/>
    <w:multiLevelType w:val="hybridMultilevel"/>
    <w:tmpl w:val="B68A39AC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3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23"/>
  </w:num>
  <w:num w:numId="5">
    <w:abstractNumId w:val="21"/>
  </w:num>
  <w:num w:numId="6">
    <w:abstractNumId w:val="5"/>
  </w:num>
  <w:num w:numId="7">
    <w:abstractNumId w:val="1"/>
  </w:num>
  <w:num w:numId="8">
    <w:abstractNumId w:val="18"/>
  </w:num>
  <w:num w:numId="9">
    <w:abstractNumId w:val="13"/>
  </w:num>
  <w:num w:numId="10">
    <w:abstractNumId w:val="15"/>
  </w:num>
  <w:num w:numId="11">
    <w:abstractNumId w:val="7"/>
  </w:num>
  <w:num w:numId="12">
    <w:abstractNumId w:val="10"/>
  </w:num>
  <w:num w:numId="13">
    <w:abstractNumId w:val="3"/>
  </w:num>
  <w:num w:numId="14">
    <w:abstractNumId w:val="6"/>
  </w:num>
  <w:num w:numId="15">
    <w:abstractNumId w:val="16"/>
  </w:num>
  <w:num w:numId="16">
    <w:abstractNumId w:val="9"/>
  </w:num>
  <w:num w:numId="17">
    <w:abstractNumId w:val="8"/>
  </w:num>
  <w:num w:numId="18">
    <w:abstractNumId w:val="12"/>
  </w:num>
  <w:num w:numId="19">
    <w:abstractNumId w:val="11"/>
  </w:num>
  <w:num w:numId="20">
    <w:abstractNumId w:val="2"/>
  </w:num>
  <w:num w:numId="21">
    <w:abstractNumId w:val="19"/>
  </w:num>
  <w:num w:numId="22">
    <w:abstractNumId w:val="22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85"/>
    <w:rsid w:val="00006487"/>
    <w:rsid w:val="000D7B38"/>
    <w:rsid w:val="001000E9"/>
    <w:rsid w:val="002A23FE"/>
    <w:rsid w:val="002D67C8"/>
    <w:rsid w:val="002E5B7B"/>
    <w:rsid w:val="00321F34"/>
    <w:rsid w:val="003647BF"/>
    <w:rsid w:val="00384596"/>
    <w:rsid w:val="004C1B58"/>
    <w:rsid w:val="004F2EE0"/>
    <w:rsid w:val="00560A0C"/>
    <w:rsid w:val="005E7C66"/>
    <w:rsid w:val="00654EED"/>
    <w:rsid w:val="006630F3"/>
    <w:rsid w:val="006B496E"/>
    <w:rsid w:val="0078770F"/>
    <w:rsid w:val="0089419F"/>
    <w:rsid w:val="009551C3"/>
    <w:rsid w:val="00990220"/>
    <w:rsid w:val="009C1004"/>
    <w:rsid w:val="009E0F85"/>
    <w:rsid w:val="00C65520"/>
    <w:rsid w:val="00CA5010"/>
    <w:rsid w:val="00CA7A53"/>
    <w:rsid w:val="00D16301"/>
    <w:rsid w:val="00E227F2"/>
    <w:rsid w:val="00E47C7B"/>
    <w:rsid w:val="00E64A17"/>
    <w:rsid w:val="00EB4052"/>
    <w:rsid w:val="00ED57AA"/>
    <w:rsid w:val="00EE2766"/>
    <w:rsid w:val="00F8780D"/>
    <w:rsid w:val="00FA7D6B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9E0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9E0F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27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rker.King0807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Parker.King080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rkerking/Library/Containers/com.microsoft.Word/Data/Library/Caches/1033/TM10002135/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E214BC-8995-9543-9B03-9363B600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38</TotalTime>
  <Pages>1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Parker King</dc:creator>
  <cp:keywords/>
  <cp:lastModifiedBy>Parker King</cp:lastModifiedBy>
  <cp:revision>13</cp:revision>
  <dcterms:created xsi:type="dcterms:W3CDTF">2017-03-17T03:12:00Z</dcterms:created>
  <dcterms:modified xsi:type="dcterms:W3CDTF">2017-04-21T16:19:00Z</dcterms:modified>
  <cp:version/>
</cp:coreProperties>
</file>